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C14D" w14:textId="77777777" w:rsidR="00124536" w:rsidRDefault="00600883">
      <w:pPr>
        <w:pStyle w:val="Heading1"/>
      </w:pPr>
      <w:bookmarkStart w:id="0" w:name="_GoBack"/>
      <w:bookmarkEnd w:id="0"/>
      <w:r>
        <w:t>HOW TO CONNECT STS TO DATABASE</w:t>
      </w:r>
    </w:p>
    <w:p w14:paraId="0C5A97BF" w14:textId="77777777" w:rsidR="00600883" w:rsidRDefault="00600883">
      <w:pPr>
        <w:pStyle w:val="Heading2"/>
      </w:pPr>
      <w:r>
        <w:t>STEP :-</w:t>
      </w:r>
    </w:p>
    <w:p w14:paraId="0A7C2CAB" w14:textId="77777777" w:rsidR="00600883" w:rsidRDefault="00600883" w:rsidP="00600883">
      <w:r>
        <w:t>FIRST CREATE DATABSE BELOW</w:t>
      </w:r>
    </w:p>
    <w:p w14:paraId="58CA4B06" w14:textId="77777777" w:rsidR="00AF6DDB" w:rsidRDefault="00AF6DDB" w:rsidP="00600883"/>
    <w:p w14:paraId="63AD1A24" w14:textId="77777777" w:rsidR="00AF6DDB" w:rsidRDefault="00AF6DDB" w:rsidP="00600883">
      <w:proofErr w:type="gramStart"/>
      <w:r>
        <w:t>STEP:-</w:t>
      </w:r>
      <w:proofErr w:type="gramEnd"/>
      <w:r>
        <w:t>2</w:t>
      </w:r>
    </w:p>
    <w:p w14:paraId="02D0C5AD" w14:textId="77777777" w:rsidR="00AF6DDB" w:rsidRDefault="00AF6DDB" w:rsidP="00600883"/>
    <w:p w14:paraId="1E3C3539" w14:textId="3039AD0C" w:rsidR="00AF6DDB" w:rsidRDefault="00C71763" w:rsidP="0060088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F5B73" wp14:editId="3F6B437B">
                <wp:simplePos x="0" y="0"/>
                <wp:positionH relativeFrom="column">
                  <wp:posOffset>3138170</wp:posOffset>
                </wp:positionH>
                <wp:positionV relativeFrom="paragraph">
                  <wp:posOffset>227330</wp:posOffset>
                </wp:positionV>
                <wp:extent cx="1485900" cy="684000"/>
                <wp:effectExtent l="50800" t="25400" r="38100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840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D207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7.1pt;margin-top:17.9pt;width:117pt;height:53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" strokecolor="#731c3f [3204]" strokeweight="5pt">
                <v:stroke endarrow="block" joinstyle="miter"/>
              </v:shape>
            </w:pict>
          </mc:Fallback>
        </mc:AlternateContent>
      </w:r>
      <w:r w:rsidR="00AF6DDB">
        <w:t>Click on the pointed icon</w:t>
      </w:r>
    </w:p>
    <w:p w14:paraId="06D2881B" w14:textId="7F4FB758" w:rsidR="00AF6DDB" w:rsidRDefault="00AF6DDB" w:rsidP="00600883"/>
    <w:p w14:paraId="55BC275C" w14:textId="091B9BA8" w:rsidR="00AF6DDB" w:rsidRDefault="00C71763" w:rsidP="00600883">
      <w:r w:rsidRPr="00AF6DDB">
        <w:drawing>
          <wp:inline distT="0" distB="0" distL="0" distR="0" wp14:anchorId="4C2B48BC" wp14:editId="421F1857">
            <wp:extent cx="37592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CD10" w14:textId="77777777" w:rsidR="00600883" w:rsidRDefault="00600883" w:rsidP="00600883"/>
    <w:p w14:paraId="3A4DB415" w14:textId="77777777" w:rsidR="00600883" w:rsidRDefault="00600883" w:rsidP="00600883"/>
    <w:p w14:paraId="5202583A" w14:textId="77777777" w:rsidR="00BF2D11" w:rsidRPr="00600883" w:rsidRDefault="00BF2D11" w:rsidP="00600883">
      <w:r>
        <w:t>Select the Database Development</w:t>
      </w:r>
    </w:p>
    <w:p w14:paraId="3EFF97AA" w14:textId="6B2AB9C5" w:rsidR="00BF2D11" w:rsidRDefault="007B5D31">
      <w:pPr>
        <w:pStyle w:val="Heading2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59AEC" wp14:editId="168D7A10">
                <wp:simplePos x="0" y="0"/>
                <wp:positionH relativeFrom="column">
                  <wp:posOffset>3937635</wp:posOffset>
                </wp:positionH>
                <wp:positionV relativeFrom="paragraph">
                  <wp:posOffset>4574540</wp:posOffset>
                </wp:positionV>
                <wp:extent cx="1371600" cy="1485900"/>
                <wp:effectExtent l="50800" t="50800" r="508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859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2EDB" id="Straight Arrow Connector 7" o:spid="_x0000_s1026" type="#_x0000_t32" style="position:absolute;margin-left:310.05pt;margin-top:360.2pt;width:108pt;height:11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" strokecolor="#731c3f [3204]" strokeweight="5pt">
                <v:stroke endarrow="block" joinstyle="miter"/>
              </v:shape>
            </w:pict>
          </mc:Fallback>
        </mc:AlternateContent>
      </w:r>
      <w:r w:rsidR="001432B0">
        <w:t xml:space="preserve">To learn more and get </w:t>
      </w:r>
      <w:r w:rsidR="00BF2D11" w:rsidRPr="00AF6DDB">
        <w:drawing>
          <wp:inline distT="0" distB="0" distL="0" distR="0" wp14:anchorId="61C29B6C" wp14:editId="01D16FFB">
            <wp:extent cx="5943600" cy="525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327E" w14:textId="77777777" w:rsidR="00BF2D11" w:rsidRDefault="00BF2D11">
      <w:pPr>
        <w:pStyle w:val="Heading2"/>
      </w:pPr>
    </w:p>
    <w:p w14:paraId="7B1FEE87" w14:textId="77777777" w:rsidR="00BF2D11" w:rsidRPr="007B5D31" w:rsidRDefault="00BF2D11">
      <w:pPr>
        <w:pStyle w:val="Heading2"/>
        <w:rPr>
          <w:sz w:val="40"/>
          <w:szCs w:val="40"/>
        </w:rPr>
      </w:pPr>
      <w:r w:rsidRPr="007B5D31">
        <w:rPr>
          <w:sz w:val="40"/>
          <w:szCs w:val="40"/>
        </w:rPr>
        <w:t>And then click open</w:t>
      </w:r>
    </w:p>
    <w:p w14:paraId="130E9A78" w14:textId="1871E372" w:rsidR="00BF2D11" w:rsidRDefault="007B5D31">
      <w:pPr>
        <w:pStyle w:val="Heading2"/>
      </w:pPr>
      <w:r>
        <w:t>Then select and right click on Database connections and select new</w:t>
      </w:r>
    </w:p>
    <w:p w14:paraId="1AA354BA" w14:textId="51D2C9AA" w:rsidR="007B5D31" w:rsidRPr="007B5D31" w:rsidRDefault="007B5D31" w:rsidP="007B5D31">
      <w:r w:rsidRPr="007B5D31">
        <w:lastRenderedPageBreak/>
        <w:drawing>
          <wp:inline distT="0" distB="0" distL="0" distR="0" wp14:anchorId="1E8F5D18" wp14:editId="7CF32F7E">
            <wp:extent cx="5816600" cy="5880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4AD4" w14:textId="77777777" w:rsidR="007B5D31" w:rsidRDefault="007B5D31">
      <w:pPr>
        <w:pStyle w:val="Heading2"/>
      </w:pPr>
    </w:p>
    <w:p w14:paraId="05568C9F" w14:textId="4565F56E" w:rsidR="007B5D31" w:rsidRDefault="00DC6F87">
      <w:pPr>
        <w:pStyle w:val="Heading2"/>
      </w:pPr>
      <w:r>
        <w:t>This will open below window select database as your project</w:t>
      </w:r>
    </w:p>
    <w:p w14:paraId="5F687539" w14:textId="77777777" w:rsidR="00DC6F87" w:rsidRDefault="00DC6F87" w:rsidP="00DC6F87"/>
    <w:p w14:paraId="7385621C" w14:textId="38061D8A" w:rsidR="00DC6F87" w:rsidRPr="00DC6F87" w:rsidRDefault="00DC6F87" w:rsidP="00DC6F87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81996" wp14:editId="66B65253">
                <wp:simplePos x="0" y="0"/>
                <wp:positionH relativeFrom="column">
                  <wp:posOffset>2794635</wp:posOffset>
                </wp:positionH>
                <wp:positionV relativeFrom="paragraph">
                  <wp:posOffset>4917440</wp:posOffset>
                </wp:positionV>
                <wp:extent cx="1371600" cy="1028700"/>
                <wp:effectExtent l="50800" t="50800" r="508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0287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1BA43" id="Straight Arrow Connector 10" o:spid="_x0000_s1026" type="#_x0000_t32" style="position:absolute;margin-left:220.05pt;margin-top:387.2pt;width:108pt;height:8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" strokecolor="#731c3f [3204]" strokeweight="5pt">
                <v:stroke endarrow="block" joinstyle="miter"/>
              </v:shape>
            </w:pict>
          </mc:Fallback>
        </mc:AlternateContent>
      </w:r>
      <w:r w:rsidRPr="00DC6F87">
        <w:drawing>
          <wp:inline distT="0" distB="0" distL="0" distR="0" wp14:anchorId="1B4E2160" wp14:editId="4708BF16">
            <wp:extent cx="5943600" cy="584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EED" w14:textId="77777777" w:rsidR="007B5D31" w:rsidRDefault="007B5D31">
      <w:pPr>
        <w:pStyle w:val="Heading2"/>
      </w:pPr>
    </w:p>
    <w:p w14:paraId="35978FBA" w14:textId="77777777" w:rsidR="00DC6F87" w:rsidRDefault="00DC6F87" w:rsidP="00DC6F87"/>
    <w:p w14:paraId="12719928" w14:textId="7CC5AB37" w:rsidR="00DC6F87" w:rsidRDefault="00DC6F87" w:rsidP="00DC6F87">
      <w:r>
        <w:t xml:space="preserve">And Select </w:t>
      </w:r>
      <w:proofErr w:type="gramStart"/>
      <w:r>
        <w:t xml:space="preserve">next </w:t>
      </w:r>
      <w:r w:rsidR="00E062E0">
        <w:t>,</w:t>
      </w:r>
      <w:proofErr w:type="gramEnd"/>
      <w:r w:rsidR="00E062E0">
        <w:t xml:space="preserve"> this will open new Window</w:t>
      </w:r>
    </w:p>
    <w:p w14:paraId="64A72F12" w14:textId="77777777" w:rsidR="00E062E0" w:rsidRDefault="00E062E0" w:rsidP="00DC6F87"/>
    <w:p w14:paraId="4646497A" w14:textId="276E8E8E" w:rsidR="00E062E0" w:rsidRPr="00DC6F87" w:rsidRDefault="00D852AE" w:rsidP="00DC6F87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FA225" wp14:editId="15D335F9">
                <wp:simplePos x="0" y="0"/>
                <wp:positionH relativeFrom="column">
                  <wp:posOffset>5080635</wp:posOffset>
                </wp:positionH>
                <wp:positionV relativeFrom="paragraph">
                  <wp:posOffset>2540</wp:posOffset>
                </wp:positionV>
                <wp:extent cx="1028700" cy="1485900"/>
                <wp:effectExtent l="50800" t="25400" r="635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63AA5" id="Straight Arrow Connector 12" o:spid="_x0000_s1026" type="#_x0000_t32" style="position:absolute;margin-left:400.05pt;margin-top:.2pt;width:81pt;height:11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" strokecolor="#731c3f [3204]" strokeweight="5pt">
                <v:stroke endarrow="block" joinstyle="miter"/>
              </v:shape>
            </w:pict>
          </mc:Fallback>
        </mc:AlternateContent>
      </w:r>
      <w:r w:rsidR="00E062E0" w:rsidRPr="00E062E0">
        <w:drawing>
          <wp:inline distT="0" distB="0" distL="0" distR="0" wp14:anchorId="27B34FE8" wp14:editId="3916913E">
            <wp:extent cx="5943600" cy="7186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FF2" w14:textId="77777777" w:rsidR="00D852AE" w:rsidRDefault="00D852AE">
      <w:pPr>
        <w:pStyle w:val="Heading2"/>
      </w:pPr>
    </w:p>
    <w:p w14:paraId="0669E37D" w14:textId="6C253698" w:rsidR="00D852AE" w:rsidRDefault="00D852AE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C6724" wp14:editId="1074D94F">
                <wp:simplePos x="0" y="0"/>
                <wp:positionH relativeFrom="column">
                  <wp:posOffset>4966335</wp:posOffset>
                </wp:positionH>
                <wp:positionV relativeFrom="paragraph">
                  <wp:posOffset>1504315</wp:posOffset>
                </wp:positionV>
                <wp:extent cx="800100" cy="1028700"/>
                <wp:effectExtent l="50800" t="25400" r="635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287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3A76" id="Straight Arrow Connector 15" o:spid="_x0000_s1026" type="#_x0000_t32" style="position:absolute;margin-left:391.05pt;margin-top:118.45pt;width:63pt;height:8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" strokecolor="#731c3f [3204]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440B1" wp14:editId="62778201">
                <wp:simplePos x="0" y="0"/>
                <wp:positionH relativeFrom="column">
                  <wp:posOffset>4852035</wp:posOffset>
                </wp:positionH>
                <wp:positionV relativeFrom="paragraph">
                  <wp:posOffset>3104515</wp:posOffset>
                </wp:positionV>
                <wp:extent cx="1257300" cy="1371600"/>
                <wp:effectExtent l="50800" t="5080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3716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767E4" id="Straight Arrow Connector 14" o:spid="_x0000_s1026" type="#_x0000_t32" style="position:absolute;margin-left:382.05pt;margin-top:244.45pt;width:99pt;height:10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" strokecolor="#731c3f [3204]" strokeweight="5pt">
                <v:stroke endarrow="block" joinstyle="miter"/>
              </v:shape>
            </w:pict>
          </mc:Fallback>
        </mc:AlternateContent>
      </w:r>
      <w:r w:rsidRPr="00D852AE">
        <w:drawing>
          <wp:inline distT="0" distB="0" distL="0" distR="0" wp14:anchorId="17A74C37" wp14:editId="5805F650">
            <wp:extent cx="5943600" cy="5841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ED75" w14:textId="77777777" w:rsidR="00D852AE" w:rsidRDefault="00D852AE">
      <w:pPr>
        <w:pStyle w:val="Heading2"/>
      </w:pPr>
    </w:p>
    <w:p w14:paraId="33CA5A13" w14:textId="699920A6" w:rsidR="00D852AE" w:rsidRDefault="00D852AE">
      <w:pPr>
        <w:pStyle w:val="Heading2"/>
      </w:pPr>
      <w:r>
        <w:t>Click on remove Jar and Select   Add JAR</w:t>
      </w:r>
    </w:p>
    <w:p w14:paraId="6DC15F79" w14:textId="6DAE04E1" w:rsidR="00D852AE" w:rsidRDefault="00D852AE" w:rsidP="00D852AE">
      <w:r>
        <w:t xml:space="preserve">Locate </w:t>
      </w:r>
      <w:r w:rsidR="00A7389D">
        <w:t>Driver Class</w:t>
      </w:r>
      <w:r w:rsidR="0051627E">
        <w:t xml:space="preserve"> </w:t>
      </w:r>
      <w:r w:rsidR="00A7389D">
        <w:t>[</w:t>
      </w:r>
      <w:proofErr w:type="spellStart"/>
      <w:r w:rsidR="00A7389D">
        <w:t>MySql</w:t>
      </w:r>
      <w:proofErr w:type="spellEnd"/>
      <w:r w:rsidR="00A7389D">
        <w:t xml:space="preserve"> Connector JAR] file on your system</w:t>
      </w:r>
      <w:r w:rsidR="0020451B">
        <w:t xml:space="preserve"> and click open</w:t>
      </w:r>
    </w:p>
    <w:p w14:paraId="5939E260" w14:textId="78E09CA6" w:rsidR="00A7389D" w:rsidRDefault="0020451B" w:rsidP="00D852AE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67B59" wp14:editId="748D6D45">
                <wp:simplePos x="0" y="0"/>
                <wp:positionH relativeFrom="column">
                  <wp:posOffset>5080635</wp:posOffset>
                </wp:positionH>
                <wp:positionV relativeFrom="paragraph">
                  <wp:posOffset>3774440</wp:posOffset>
                </wp:positionV>
                <wp:extent cx="685800" cy="571500"/>
                <wp:effectExtent l="50800" t="50800" r="508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F349A" id="Straight Arrow Connector 17" o:spid="_x0000_s1026" type="#_x0000_t32" style="position:absolute;margin-left:400.05pt;margin-top:297.2pt;width:54pt;height: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" strokecolor="#731c3f [3204]" strokeweight="5pt">
                <v:stroke endarrow="block" joinstyle="miter"/>
              </v:shape>
            </w:pict>
          </mc:Fallback>
        </mc:AlternateContent>
      </w:r>
      <w:r w:rsidR="002C7CC4" w:rsidRPr="002C7CC4">
        <w:drawing>
          <wp:inline distT="0" distB="0" distL="0" distR="0" wp14:anchorId="24676449" wp14:editId="45C8DB02">
            <wp:extent cx="5943600" cy="448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5F1" w14:textId="77777777" w:rsidR="00A7389D" w:rsidRPr="00D852AE" w:rsidRDefault="00A7389D" w:rsidP="00D852AE"/>
    <w:p w14:paraId="70A5F330" w14:textId="1CADE30F" w:rsidR="0020451B" w:rsidRDefault="00EC3801">
      <w:pPr>
        <w:pStyle w:val="Heading2"/>
      </w:pPr>
      <w:r>
        <w:t>Then Click on ok will open below window</w:t>
      </w:r>
    </w:p>
    <w:p w14:paraId="45C11E22" w14:textId="77777777" w:rsidR="00EC3801" w:rsidRDefault="00EC3801" w:rsidP="00EC3801"/>
    <w:p w14:paraId="55EC6EB8" w14:textId="4D8BC2B7" w:rsidR="00EC3801" w:rsidRPr="00EC3801" w:rsidRDefault="00961608" w:rsidP="00EC3801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9BD1A" wp14:editId="3D57299D">
                <wp:simplePos x="0" y="0"/>
                <wp:positionH relativeFrom="column">
                  <wp:posOffset>4509135</wp:posOffset>
                </wp:positionH>
                <wp:positionV relativeFrom="paragraph">
                  <wp:posOffset>4688840</wp:posOffset>
                </wp:positionV>
                <wp:extent cx="914400" cy="685800"/>
                <wp:effectExtent l="50800" t="50800" r="508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C52D" id="Straight Arrow Connector 19" o:spid="_x0000_s1026" type="#_x0000_t32" style="position:absolute;margin-left:355.05pt;margin-top:369.2pt;width:1in;height:5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" strokecolor="#731c3f [3204]" strokeweight="5pt">
                <v:stroke endarrow="block" joinstyle="miter"/>
              </v:shape>
            </w:pict>
          </mc:Fallback>
        </mc:AlternateContent>
      </w:r>
      <w:r w:rsidRPr="00961608">
        <w:drawing>
          <wp:inline distT="0" distB="0" distL="0" distR="0" wp14:anchorId="41A6FCE2" wp14:editId="3F9E8A59">
            <wp:extent cx="5943600" cy="6150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3D9" w14:textId="750F0E6D" w:rsidR="0020451B" w:rsidRDefault="00961608">
      <w:pPr>
        <w:pStyle w:val="Heading2"/>
      </w:pPr>
      <w:r>
        <w:t xml:space="preserve">Click on Test Connection </w:t>
      </w:r>
    </w:p>
    <w:p w14:paraId="53E43697" w14:textId="0F2E53E6" w:rsidR="00961608" w:rsidRDefault="00961608" w:rsidP="00961608">
      <w:r>
        <w:t>If all parameter</w:t>
      </w:r>
      <w:r w:rsidR="00CD2C56">
        <w:t>s</w:t>
      </w:r>
      <w:r>
        <w:t xml:space="preserve"> are correct ping succeeded will appear.</w:t>
      </w:r>
    </w:p>
    <w:p w14:paraId="5AE384BE" w14:textId="7F3293DA" w:rsidR="00BA3BC6" w:rsidRDefault="00BA3BC6" w:rsidP="00961608">
      <w:r>
        <w:t>Click ok and click finish</w:t>
      </w:r>
    </w:p>
    <w:p w14:paraId="525F01B0" w14:textId="77777777" w:rsidR="00BA3BC6" w:rsidRDefault="00BA3BC6" w:rsidP="00961608"/>
    <w:p w14:paraId="21D0A192" w14:textId="4B006A60" w:rsidR="00BA3BC6" w:rsidRDefault="00BA3BC6" w:rsidP="00961608">
      <w:r>
        <w:t>This will connect your STS with your Database with Eclipse.</w:t>
      </w:r>
    </w:p>
    <w:p w14:paraId="5BD30F57" w14:textId="77777777" w:rsidR="00BA3BC6" w:rsidRDefault="00BA3BC6" w:rsidP="00961608"/>
    <w:p w14:paraId="69FDC2AF" w14:textId="77777777" w:rsidR="00BA3BC6" w:rsidRDefault="00BA3BC6" w:rsidP="00961608"/>
    <w:p w14:paraId="1EBC5362" w14:textId="77777777" w:rsidR="00961608" w:rsidRPr="00961608" w:rsidRDefault="00961608" w:rsidP="00961608"/>
    <w:p w14:paraId="3248B6F3" w14:textId="77777777" w:rsidR="00124536" w:rsidRDefault="001432B0">
      <w:pPr>
        <w:pStyle w:val="Heading2"/>
      </w:pPr>
      <w:r>
        <w:t xml:space="preserve">OneNote, visit </w:t>
      </w:r>
      <w:hyperlink r:id="rId15" w:history="1">
        <w:r>
          <w:rPr>
            <w:rStyle w:val="Hyperlink"/>
          </w:rPr>
          <w:t>www.onenote.com</w:t>
        </w:r>
      </w:hyperlink>
      <w:r>
        <w:t>.</w:t>
      </w:r>
    </w:p>
    <w:sectPr w:rsidR="00124536">
      <w:footerReference w:type="defaul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9C69B" w14:textId="77777777" w:rsidR="001432B0" w:rsidRDefault="001432B0">
      <w:r>
        <w:separator/>
      </w:r>
    </w:p>
    <w:p w14:paraId="4044E0CE" w14:textId="77777777" w:rsidR="001432B0" w:rsidRDefault="001432B0"/>
  </w:endnote>
  <w:endnote w:type="continuationSeparator" w:id="0">
    <w:p w14:paraId="668D395D" w14:textId="77777777" w:rsidR="001432B0" w:rsidRDefault="001432B0">
      <w:r>
        <w:continuationSeparator/>
      </w:r>
    </w:p>
    <w:p w14:paraId="52DE8C1C" w14:textId="77777777" w:rsidR="001432B0" w:rsidRDefault="00143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3E60D" w14:textId="77777777" w:rsidR="00124536" w:rsidRDefault="001432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7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05A5A" w14:textId="77777777" w:rsidR="001432B0" w:rsidRDefault="001432B0">
      <w:r>
        <w:separator/>
      </w:r>
    </w:p>
    <w:p w14:paraId="20670251" w14:textId="77777777" w:rsidR="001432B0" w:rsidRDefault="001432B0"/>
  </w:footnote>
  <w:footnote w:type="continuationSeparator" w:id="0">
    <w:p w14:paraId="226A1084" w14:textId="77777777" w:rsidR="001432B0" w:rsidRDefault="001432B0">
      <w:r>
        <w:continuationSeparator/>
      </w:r>
    </w:p>
    <w:p w14:paraId="5A086D72" w14:textId="77777777" w:rsidR="001432B0" w:rsidRDefault="001432B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83"/>
    <w:rsid w:val="00124536"/>
    <w:rsid w:val="001432B0"/>
    <w:rsid w:val="0020451B"/>
    <w:rsid w:val="002C7CC4"/>
    <w:rsid w:val="0051627E"/>
    <w:rsid w:val="00600883"/>
    <w:rsid w:val="007B5D31"/>
    <w:rsid w:val="00961608"/>
    <w:rsid w:val="00A7389D"/>
    <w:rsid w:val="00AA78BA"/>
    <w:rsid w:val="00AF6DDB"/>
    <w:rsid w:val="00BA3BC6"/>
    <w:rsid w:val="00BF2D11"/>
    <w:rsid w:val="00C71763"/>
    <w:rsid w:val="00CD2C56"/>
    <w:rsid w:val="00D852AE"/>
    <w:rsid w:val="00DC6F87"/>
    <w:rsid w:val="00E062E0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894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BA"/>
    <w:rPr>
      <w:rFonts w:ascii="Courier New" w:hAnsi="Courier New" w:cs="Courier New"/>
      <w:color w:val="auto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go.microsoft.com/fwlink/?LinkID=523891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iva/Library/Containers/com.microsoft.Word/Data/Library/Caches/1639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3"/>
    <w:rsid w:val="00B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5572D5D846CB469BE1D67C0B354E04">
    <w:name w:val="C85572D5D846CB469BE1D67C0B354E0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08FA942BB52A604D819D19A47C9F6BD8">
    <w:name w:val="08FA942BB52A604D819D19A47C9F6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56</TotalTime>
  <Pages>9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2018-11-04T13:26:00Z</dcterms:created>
  <dcterms:modified xsi:type="dcterms:W3CDTF">2018-11-04T15:39:00Z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